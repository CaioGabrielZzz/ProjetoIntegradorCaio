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00AB6909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61893A95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FB2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4C7177E5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381169ED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5781F1F6" w:rsidR="00E04E7C" w:rsidRPr="00DE0E82" w:rsidRDefault="004A7264" w:rsidP="00AB6909">
      <w:pPr>
        <w:pStyle w:val="Pargrafocentralizado"/>
        <w:spacing w:line="360" w:lineRule="auto"/>
        <w:rPr>
          <w:b/>
          <w:smallCaps/>
          <w:szCs w:val="24"/>
        </w:rPr>
      </w:pPr>
      <w:r w:rsidRPr="00DE0E82">
        <w:rPr>
          <w:b/>
          <w:smallCaps/>
          <w:szCs w:val="24"/>
        </w:rPr>
        <w:t xml:space="preserve">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aio Gabriel da </w:t>
      </w:r>
      <w:r w:rsidR="00B57FB1">
        <w:rPr>
          <w:b/>
          <w:smallCaps/>
          <w:szCs w:val="24"/>
        </w:rPr>
        <w:t>S</w:t>
      </w:r>
      <w:r w:rsidR="00990C77">
        <w:rPr>
          <w:b/>
          <w:smallCaps/>
          <w:szCs w:val="24"/>
        </w:rPr>
        <w:t xml:space="preserve">ilva </w:t>
      </w:r>
      <w:r w:rsidR="00B57FB1"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 xml:space="preserve">imenta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>ardeliquio</w:t>
      </w:r>
    </w:p>
    <w:p w14:paraId="2A52C44D" w14:textId="4F921ED0" w:rsidR="00C62898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abriel </w:t>
      </w: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ustavo </w:t>
      </w:r>
      <w:r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>ermegiani Godoy</w:t>
      </w:r>
    </w:p>
    <w:p w14:paraId="61C63A69" w14:textId="1664CC51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H</w:t>
      </w:r>
      <w:r w:rsidR="00990C77">
        <w:rPr>
          <w:b/>
          <w:smallCaps/>
          <w:szCs w:val="24"/>
        </w:rPr>
        <w:t xml:space="preserve">enrique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riado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oldan</w:t>
      </w:r>
    </w:p>
    <w:p w14:paraId="5D29E2E3" w14:textId="0C2B6FAD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</w:t>
      </w:r>
      <w:r w:rsidR="00990C77">
        <w:rPr>
          <w:b/>
          <w:smallCaps/>
          <w:szCs w:val="24"/>
        </w:rPr>
        <w:t xml:space="preserve">ulio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esar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arbosa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ibeiro</w:t>
      </w:r>
    </w:p>
    <w:p w14:paraId="59F5F67E" w14:textId="34F4574C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O</w:t>
      </w:r>
      <w:r w:rsidR="00990C77">
        <w:rPr>
          <w:b/>
          <w:smallCaps/>
          <w:szCs w:val="24"/>
        </w:rPr>
        <w:t>l</w:t>
      </w:r>
      <w:r w:rsidR="00F440A7">
        <w:rPr>
          <w:b/>
          <w:smallCaps/>
          <w:szCs w:val="24"/>
        </w:rPr>
        <w:t>i</w:t>
      </w:r>
      <w:r w:rsidR="00990C77">
        <w:rPr>
          <w:b/>
          <w:smallCaps/>
          <w:szCs w:val="24"/>
        </w:rPr>
        <w:t xml:space="preserve">vio </w:t>
      </w:r>
      <w:r>
        <w:rPr>
          <w:b/>
          <w:smallCaps/>
          <w:szCs w:val="24"/>
        </w:rPr>
        <w:t>M</w:t>
      </w:r>
      <w:r w:rsidR="00990C77">
        <w:rPr>
          <w:b/>
          <w:smallCaps/>
          <w:szCs w:val="24"/>
        </w:rPr>
        <w:t xml:space="preserve">arques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rito </w:t>
      </w:r>
      <w:r>
        <w:rPr>
          <w:b/>
          <w:smallCaps/>
          <w:szCs w:val="24"/>
        </w:rPr>
        <w:t>N</w:t>
      </w:r>
      <w:r w:rsidR="00990C77">
        <w:rPr>
          <w:b/>
          <w:smallCaps/>
          <w:szCs w:val="24"/>
        </w:rPr>
        <w:t>eto</w:t>
      </w:r>
    </w:p>
    <w:p w14:paraId="5C7A8857" w14:textId="77777777" w:rsidR="00990C77" w:rsidRPr="00DE0E82" w:rsidRDefault="00990C77" w:rsidP="00C62898">
      <w:pPr>
        <w:pStyle w:val="Pargrafocentralizado"/>
        <w:spacing w:line="360" w:lineRule="auto"/>
        <w:rPr>
          <w:b/>
          <w:smallCaps/>
          <w:szCs w:val="24"/>
        </w:rPr>
      </w:pP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2CDD070" w14:textId="6B3FE4B2" w:rsidR="00F724F4" w:rsidRPr="00DE0E82" w:rsidRDefault="00B57FB1" w:rsidP="00AB6909">
      <w:pPr>
        <w:pStyle w:val="Pargrafocentralizado"/>
        <w:spacing w:line="360" w:lineRule="auto"/>
        <w:rPr>
          <w:szCs w:val="24"/>
        </w:rPr>
      </w:pPr>
      <w:r>
        <w:rPr>
          <w:b/>
          <w:szCs w:val="24"/>
        </w:rPr>
        <w:t>ESTAGIOTECH</w:t>
      </w: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34E8C95D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>
        <w:rPr>
          <w:szCs w:val="24"/>
        </w:rPr>
        <w:t xml:space="preserve">Tópicos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7B0B02CF" w14:textId="494E5F6A" w:rsidR="00351172" w:rsidRDefault="000A6C4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7077BD3A" w14:textId="77777777" w:rsidR="00F117A3" w:rsidRDefault="00F117A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3CA35EEB" w14:textId="77777777" w:rsidR="00537857" w:rsidRPr="00DE0E82" w:rsidRDefault="00537857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6B2B480F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13466E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13466E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Pr="00DE0E82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0C86F22" w14:textId="602540E2" w:rsidR="00C571B5" w:rsidRDefault="00C571B5" w:rsidP="00676DA8">
      <w:pPr>
        <w:pStyle w:val="Pargrafo"/>
        <w:spacing w:before="0" w:line="360" w:lineRule="auto"/>
        <w:ind w:firstLine="0"/>
        <w:rPr>
          <w:szCs w:val="24"/>
        </w:rPr>
      </w:pPr>
    </w:p>
    <w:p w14:paraId="52CCDC62" w14:textId="42F866C5" w:rsidR="00240130" w:rsidRDefault="00240130" w:rsidP="00F26ECC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 xml:space="preserve">Hoje em dia </w:t>
      </w:r>
      <w:r w:rsidR="00676DA8">
        <w:rPr>
          <w:szCs w:val="24"/>
        </w:rPr>
        <w:t>os processos de contratação de estagiários, na maioria dos casos, são</w:t>
      </w:r>
      <w:r>
        <w:rPr>
          <w:szCs w:val="24"/>
        </w:rPr>
        <w:t xml:space="preserve"> </w:t>
      </w:r>
      <w:proofErr w:type="gramStart"/>
      <w:r>
        <w:rPr>
          <w:szCs w:val="24"/>
        </w:rPr>
        <w:t>feita</w:t>
      </w:r>
      <w:r w:rsidR="00676DA8">
        <w:rPr>
          <w:szCs w:val="24"/>
        </w:rPr>
        <w:t>s</w:t>
      </w:r>
      <w:proofErr w:type="gramEnd"/>
      <w:r>
        <w:rPr>
          <w:szCs w:val="24"/>
        </w:rPr>
        <w:t xml:space="preserve"> de forma manual, sendo lento</w:t>
      </w:r>
      <w:r w:rsidR="0048001D">
        <w:rPr>
          <w:szCs w:val="24"/>
        </w:rPr>
        <w:t xml:space="preserve"> e trabalhos</w:t>
      </w:r>
      <w:bookmarkStart w:id="8" w:name="_GoBack"/>
      <w:bookmarkEnd w:id="8"/>
      <w:r w:rsidR="0048001D">
        <w:rPr>
          <w:szCs w:val="24"/>
        </w:rPr>
        <w:t>o</w:t>
      </w:r>
      <w:r>
        <w:rPr>
          <w:szCs w:val="24"/>
        </w:rPr>
        <w:t>.</w:t>
      </w:r>
    </w:p>
    <w:p w14:paraId="2591F4C0" w14:textId="79B229BE" w:rsidR="00240130" w:rsidRDefault="0048001D" w:rsidP="00676DA8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A nossa ideia é com ajuda da tecnologia otimizar esse trabalho</w:t>
      </w:r>
      <w:r w:rsidR="00820EE3">
        <w:rPr>
          <w:szCs w:val="24"/>
        </w:rPr>
        <w:t xml:space="preserve"> e tornar esse trabalho automatizado</w:t>
      </w:r>
    </w:p>
    <w:p w14:paraId="545C5779" w14:textId="7C81A776" w:rsidR="00C571B5" w:rsidRDefault="00990C77" w:rsidP="00DD3CA6">
      <w:pPr>
        <w:rPr>
          <w:szCs w:val="24"/>
        </w:rPr>
      </w:pPr>
      <w:r>
        <w:rPr>
          <w:szCs w:val="24"/>
        </w:rPr>
        <w:t xml:space="preserve">O Projeto tem como principal objetivo realizar homologação de estagiários através de um software </w:t>
      </w:r>
      <w:r w:rsidR="00F440A7">
        <w:rPr>
          <w:szCs w:val="24"/>
        </w:rPr>
        <w:t>web</w:t>
      </w:r>
      <w:r>
        <w:rPr>
          <w:szCs w:val="24"/>
        </w:rPr>
        <w:t xml:space="preserve">  </w:t>
      </w:r>
    </w:p>
    <w:p w14:paraId="6C9DABCD" w14:textId="37C657DC" w:rsidR="00F440A7" w:rsidRDefault="00F440A7" w:rsidP="00F440A7">
      <w:pPr>
        <w:rPr>
          <w:szCs w:val="24"/>
        </w:rPr>
      </w:pPr>
      <w:r>
        <w:rPr>
          <w:szCs w:val="24"/>
        </w:rPr>
        <w:t xml:space="preserve">Ele vai auxiliar a instituição na contratação de novos estagiários e nos processos mais burocráticos facilitando todas as etapas de efetivação </w:t>
      </w:r>
    </w:p>
    <w:p w14:paraId="14991D35" w14:textId="2AB5A9F1" w:rsidR="00CE2940" w:rsidRPr="00DE0E82" w:rsidRDefault="00F440A7" w:rsidP="00FA6E6A">
      <w:pPr>
        <w:rPr>
          <w:szCs w:val="24"/>
        </w:rPr>
      </w:pPr>
      <w:r>
        <w:rPr>
          <w:szCs w:val="24"/>
        </w:rPr>
        <w:t xml:space="preserve">O sistema vai funcionar em algumas etapas que dependem dos administradores que serão responsáveis pelo cadastro de novos alunos na instituição </w:t>
      </w:r>
      <w:r w:rsidR="00240130">
        <w:rPr>
          <w:szCs w:val="24"/>
        </w:rPr>
        <w:t xml:space="preserve">e novos contratados </w:t>
      </w: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9" w:name="_Toc253375253"/>
      <w:bookmarkStart w:id="10" w:name="_Toc311655756"/>
      <w:bookmarkStart w:id="11" w:name="_Toc311656223"/>
      <w:bookmarkStart w:id="12" w:name="_Toc311656310"/>
      <w:bookmarkStart w:id="13" w:name="_Toc311656577"/>
      <w:bookmarkStart w:id="14" w:name="_Toc311676927"/>
      <w:bookmarkStart w:id="15" w:name="_Toc311677295"/>
      <w:r w:rsidRPr="00DE0E82">
        <w:rPr>
          <w:szCs w:val="24"/>
        </w:rPr>
        <w:lastRenderedPageBreak/>
        <w:t xml:space="preserve">  </w:t>
      </w:r>
      <w:bookmarkStart w:id="16" w:name="_Toc144809990"/>
      <w:r w:rsidR="00F724F4" w:rsidRPr="00DE0E82">
        <w:rPr>
          <w:szCs w:val="24"/>
        </w:rPr>
        <w:t>LEVANTAMENTO DE REQUISITOS</w:t>
      </w:r>
      <w:bookmarkEnd w:id="9"/>
      <w:bookmarkEnd w:id="10"/>
      <w:bookmarkEnd w:id="11"/>
      <w:bookmarkEnd w:id="12"/>
      <w:bookmarkEnd w:id="13"/>
      <w:bookmarkEnd w:id="14"/>
      <w:bookmarkEnd w:id="15"/>
      <w:r w:rsidR="00A4594E">
        <w:rPr>
          <w:szCs w:val="24"/>
        </w:rPr>
        <w:t xml:space="preserve"> DE SOFTWARE</w:t>
      </w:r>
      <w:bookmarkEnd w:id="16"/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7" w:name="_Toc311655848"/>
      <w:bookmarkStart w:id="18" w:name="_Toc311655928"/>
      <w:bookmarkStart w:id="19" w:name="_Toc311656059"/>
      <w:bookmarkStart w:id="20" w:name="_Toc311656108"/>
      <w:bookmarkStart w:id="21" w:name="_Toc311656224"/>
      <w:bookmarkStart w:id="22" w:name="_Toc144809991"/>
      <w:bookmarkStart w:id="23" w:name="_Toc253375254"/>
      <w:bookmarkStart w:id="24" w:name="_Toc311655757"/>
      <w:bookmarkStart w:id="25" w:name="_Toc311656228"/>
      <w:bookmarkStart w:id="26" w:name="_Toc311656311"/>
      <w:bookmarkStart w:id="27" w:name="_Toc311656578"/>
      <w:bookmarkStart w:id="28" w:name="_Toc311676928"/>
      <w:bookmarkStart w:id="29" w:name="_Toc311677296"/>
      <w:bookmarkEnd w:id="17"/>
      <w:bookmarkEnd w:id="18"/>
      <w:bookmarkEnd w:id="19"/>
      <w:bookmarkEnd w:id="20"/>
      <w:bookmarkEnd w:id="21"/>
      <w:r w:rsidRPr="00C93DD6">
        <w:rPr>
          <w:szCs w:val="24"/>
        </w:rPr>
        <w:t>Descrição dos objetivos do sistema</w:t>
      </w:r>
      <w:bookmarkEnd w:id="22"/>
    </w:p>
    <w:p w14:paraId="67694BCB" w14:textId="209BBE48" w:rsidR="007A6E26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62A74190" w14:textId="491CBC20" w:rsidR="00497914" w:rsidRDefault="00D05150" w:rsidP="00DF5B5D">
      <w:r>
        <w:t xml:space="preserve">Este projeto tem como objetivo desburocratizar o processo de contratação dos alunos da Fatec, auxiliando não somente eles como também os profissionais da instituição. </w:t>
      </w:r>
      <w:r w:rsidR="00760357">
        <w:t>Proporcionando uma ferramenta de fácil acesso e entendimento da comunidade, pode-se facilitar este processo, principalmente com a relação empresa e instituição</w:t>
      </w:r>
      <w:r w:rsidR="00497914">
        <w:t xml:space="preserve"> </w:t>
      </w:r>
    </w:p>
    <w:p w14:paraId="67265B3F" w14:textId="77777777" w:rsidR="00FA6E6A" w:rsidRPr="00FA6E6A" w:rsidRDefault="00FA6E6A" w:rsidP="00FA6E6A"/>
    <w:p w14:paraId="4D8DA182" w14:textId="6F25742D" w:rsidR="00FB1824" w:rsidRDefault="00FB1824" w:rsidP="00BA7689">
      <w:pPr>
        <w:pStyle w:val="Ttulo2"/>
        <w:rPr>
          <w:szCs w:val="24"/>
        </w:rPr>
      </w:pPr>
      <w:bookmarkStart w:id="30" w:name="_Toc144809992"/>
      <w:r w:rsidRPr="00DE0E82">
        <w:rPr>
          <w:szCs w:val="24"/>
        </w:rPr>
        <w:t>Descrição do sistema atual</w:t>
      </w:r>
      <w:bookmarkEnd w:id="30"/>
    </w:p>
    <w:p w14:paraId="2A41C78D" w14:textId="77777777" w:rsidR="00BF6855" w:rsidRDefault="00877BF3" w:rsidP="00DF5B5D">
      <w:r>
        <w:t>O sistema atual</w:t>
      </w:r>
      <w:r w:rsidR="00C35A03">
        <w:t>mente</w:t>
      </w:r>
      <w:r>
        <w:t xml:space="preserve"> não é informatizado</w:t>
      </w:r>
      <w:r w:rsidR="00C35A03">
        <w:t xml:space="preserve">, porém existe um processo: Para recrutar alunos é por recomendação do professor ou por grupo através do WhatsApp; Caso o aluno seja um dos escolhidos ele receberá uma ligação afim de </w:t>
      </w:r>
      <w:r w:rsidR="00BF6855">
        <w:t xml:space="preserve">ficar por dentro sobre o dia da entrevista, os documentos necessários; Se este for contratado receberá outra ligação recebendo as informações contratuais. </w:t>
      </w:r>
    </w:p>
    <w:p w14:paraId="0AE6D871" w14:textId="1B21E9EE" w:rsidR="00DF5B5D" w:rsidRPr="00DF5B5D" w:rsidRDefault="00BF6855" w:rsidP="00DF5B5D">
      <w:r>
        <w:t>Percebemos que em relação a organização dos processos a instituição tem um norte muito bem definido, pois já se tem as pessoas responsáveis, o que falta mesmo é algo mais automatizado, retirando processos antigos e inovando</w:t>
      </w:r>
      <w:r w:rsidR="00921865">
        <w:t xml:space="preserve"> os mesmos</w:t>
      </w:r>
      <w:r>
        <w:t xml:space="preserve">. </w:t>
      </w:r>
    </w:p>
    <w:p w14:paraId="01FD57FF" w14:textId="77777777" w:rsidR="00DF5B5D" w:rsidRPr="00DF5B5D" w:rsidRDefault="00DF5B5D" w:rsidP="00DF5B5D"/>
    <w:p w14:paraId="54EA0E71" w14:textId="6E69EEFD" w:rsidR="00FB1824" w:rsidRPr="00DE0E82" w:rsidRDefault="00FB1824" w:rsidP="00BA7689">
      <w:pPr>
        <w:pStyle w:val="Ttulo2"/>
        <w:rPr>
          <w:szCs w:val="24"/>
        </w:rPr>
      </w:pPr>
      <w:bookmarkStart w:id="31" w:name="_Toc144809993"/>
      <w:bookmarkEnd w:id="23"/>
      <w:bookmarkEnd w:id="24"/>
      <w:bookmarkEnd w:id="25"/>
      <w:bookmarkEnd w:id="26"/>
      <w:bookmarkEnd w:id="27"/>
      <w:bookmarkEnd w:id="28"/>
      <w:bookmarkEnd w:id="29"/>
      <w:r w:rsidRPr="00DE0E82">
        <w:rPr>
          <w:szCs w:val="24"/>
        </w:rPr>
        <w:t>Descrição dos principais problemas</w:t>
      </w:r>
      <w:bookmarkEnd w:id="31"/>
    </w:p>
    <w:p w14:paraId="3238F0CD" w14:textId="0711183C" w:rsidR="00FB1824" w:rsidRDefault="006375F1" w:rsidP="00FB1824">
      <w:pPr>
        <w:rPr>
          <w:szCs w:val="24"/>
        </w:rPr>
      </w:pPr>
      <w:r>
        <w:rPr>
          <w:szCs w:val="24"/>
        </w:rPr>
        <w:t xml:space="preserve">Com base nos problemas relatado por funcionários da própria instituição, </w:t>
      </w:r>
      <w:r w:rsidR="001024A0">
        <w:rPr>
          <w:szCs w:val="24"/>
        </w:rPr>
        <w:t xml:space="preserve">as maiores </w:t>
      </w:r>
      <w:r w:rsidR="00B57FB1">
        <w:rPr>
          <w:szCs w:val="24"/>
        </w:rPr>
        <w:t>dificuldades relatadas</w:t>
      </w:r>
      <w:r>
        <w:rPr>
          <w:szCs w:val="24"/>
        </w:rPr>
        <w:t xml:space="preserve"> é a falta de </w:t>
      </w:r>
      <w:r w:rsidR="001B28C7">
        <w:rPr>
          <w:szCs w:val="24"/>
        </w:rPr>
        <w:t xml:space="preserve">organização das contratações e falta de acompanhamento durante as etapas de </w:t>
      </w:r>
      <w:r w:rsidR="00897C81">
        <w:rPr>
          <w:szCs w:val="24"/>
        </w:rPr>
        <w:t>contratação, para um</w:t>
      </w:r>
      <w:r w:rsidR="000D0ECA">
        <w:rPr>
          <w:szCs w:val="24"/>
        </w:rPr>
        <w:t xml:space="preserve"> </w:t>
      </w:r>
      <w:r w:rsidR="00C35A03">
        <w:rPr>
          <w:szCs w:val="24"/>
        </w:rPr>
        <w:t xml:space="preserve">melhor </w:t>
      </w:r>
      <w:r w:rsidR="000D0ECA">
        <w:rPr>
          <w:szCs w:val="24"/>
        </w:rPr>
        <w:t>feedback sobre como está a contratação</w:t>
      </w:r>
      <w:r w:rsidR="00CE234B">
        <w:rPr>
          <w:szCs w:val="24"/>
        </w:rPr>
        <w:t>.</w:t>
      </w:r>
    </w:p>
    <w:p w14:paraId="61A430EF" w14:textId="77777777" w:rsidR="006375F1" w:rsidRPr="00DE0E82" w:rsidRDefault="006375F1" w:rsidP="003D0536">
      <w:pPr>
        <w:ind w:firstLine="0"/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2" w:name="_Toc144809994"/>
      <w:r w:rsidRPr="00DE0E82">
        <w:rPr>
          <w:szCs w:val="24"/>
        </w:rPr>
        <w:t>Descrição dos requisitos funcionais</w:t>
      </w:r>
      <w:bookmarkEnd w:id="32"/>
    </w:p>
    <w:p w14:paraId="0A31822C" w14:textId="40A38D75" w:rsidR="000E39E2" w:rsidRDefault="000E39E2" w:rsidP="000E39E2">
      <w:pPr>
        <w:rPr>
          <w:szCs w:val="24"/>
        </w:rPr>
      </w:pPr>
      <w:r>
        <w:rPr>
          <w:szCs w:val="24"/>
        </w:rPr>
        <w:t>O sistema deve fornecer ao estagiário as etapas de contratação</w:t>
      </w:r>
      <w:r w:rsidR="00921865">
        <w:rPr>
          <w:szCs w:val="24"/>
        </w:rPr>
        <w:t xml:space="preserve"> e</w:t>
      </w:r>
      <w:r>
        <w:rPr>
          <w:szCs w:val="24"/>
        </w:rPr>
        <w:t xml:space="preserve"> toda a parte burocrática</w:t>
      </w:r>
      <w:r w:rsidR="00921865">
        <w:rPr>
          <w:szCs w:val="24"/>
        </w:rPr>
        <w:t>:</w:t>
      </w:r>
      <w:r>
        <w:rPr>
          <w:szCs w:val="24"/>
        </w:rPr>
        <w:t xml:space="preserve"> </w:t>
      </w:r>
      <w:r w:rsidR="00921865">
        <w:rPr>
          <w:szCs w:val="24"/>
        </w:rPr>
        <w:t>seus documentos, relatórios</w:t>
      </w:r>
      <w:r w:rsidR="00CE234B">
        <w:rPr>
          <w:szCs w:val="24"/>
        </w:rPr>
        <w:t xml:space="preserve"> e</w:t>
      </w:r>
      <w:r w:rsidR="00921865">
        <w:rPr>
          <w:szCs w:val="24"/>
        </w:rPr>
        <w:t xml:space="preserve"> </w:t>
      </w:r>
      <w:r w:rsidR="00CE234B">
        <w:rPr>
          <w:szCs w:val="24"/>
        </w:rPr>
        <w:t xml:space="preserve">tarefas. </w:t>
      </w:r>
    </w:p>
    <w:p w14:paraId="18E57245" w14:textId="7E8B2057" w:rsidR="000E39E2" w:rsidRDefault="000E39E2" w:rsidP="000E39E2">
      <w:pPr>
        <w:rPr>
          <w:szCs w:val="24"/>
        </w:rPr>
      </w:pPr>
      <w:r>
        <w:rPr>
          <w:szCs w:val="24"/>
        </w:rPr>
        <w:t xml:space="preserve">Já para os administradores, o </w:t>
      </w:r>
      <w:r w:rsidR="00921865">
        <w:rPr>
          <w:szCs w:val="24"/>
        </w:rPr>
        <w:t>software</w:t>
      </w:r>
      <w:r>
        <w:rPr>
          <w:szCs w:val="24"/>
        </w:rPr>
        <w:t xml:space="preserve"> fornece</w:t>
      </w:r>
      <w:r w:rsidR="00921865">
        <w:rPr>
          <w:szCs w:val="24"/>
        </w:rPr>
        <w:t>rá todas</w:t>
      </w:r>
      <w:r>
        <w:rPr>
          <w:szCs w:val="24"/>
        </w:rPr>
        <w:t xml:space="preserve"> as informações </w:t>
      </w:r>
      <w:r w:rsidR="00921865">
        <w:rPr>
          <w:szCs w:val="24"/>
        </w:rPr>
        <w:t>possíveis dentro do sistema</w:t>
      </w:r>
      <w:r w:rsidR="00CE234B">
        <w:rPr>
          <w:szCs w:val="24"/>
        </w:rPr>
        <w:t>.</w:t>
      </w:r>
    </w:p>
    <w:p w14:paraId="3A64B6B2" w14:textId="1F4C713A" w:rsidR="00CE234B" w:rsidRDefault="00CE234B" w:rsidP="000E39E2">
      <w:pPr>
        <w:rPr>
          <w:szCs w:val="24"/>
        </w:rPr>
      </w:pPr>
      <w:r>
        <w:rPr>
          <w:szCs w:val="24"/>
        </w:rPr>
        <w:t xml:space="preserve">Para os supervisores de estágio e concedentes do estágio aparecerão as informações de acordo com os estagiários que estes serão responsáveis, porém com autorização de editar e validar se uma tarefa foi realmente concluída. </w:t>
      </w:r>
    </w:p>
    <w:p w14:paraId="52A07032" w14:textId="3FF94859" w:rsidR="00CE234B" w:rsidRDefault="00CE234B" w:rsidP="000E39E2">
      <w:pPr>
        <w:rPr>
          <w:szCs w:val="24"/>
        </w:rPr>
      </w:pPr>
      <w:r>
        <w:rPr>
          <w:szCs w:val="24"/>
        </w:rPr>
        <w:lastRenderedPageBreak/>
        <w:t>Além dess</w:t>
      </w:r>
      <w:r w:rsidR="00377577">
        <w:rPr>
          <w:szCs w:val="24"/>
        </w:rPr>
        <w:t xml:space="preserve">as funções o sistema irá: cadastrar, editar, excluir, alterar e cadastra dados, estas funcionalidades vão funcionar nas seguintes classes do sistema: </w:t>
      </w:r>
      <w:r w:rsidR="00676DA8">
        <w:rPr>
          <w:szCs w:val="24"/>
        </w:rPr>
        <w:t>Supervisor Estágio, Estagiário, Instituição Ensino, Concedente Estágio e Administrador.</w:t>
      </w:r>
    </w:p>
    <w:p w14:paraId="595945D0" w14:textId="77777777" w:rsidR="00676DA8" w:rsidRDefault="00676DA8" w:rsidP="000E39E2">
      <w:pPr>
        <w:rPr>
          <w:szCs w:val="24"/>
        </w:rPr>
      </w:pPr>
    </w:p>
    <w:p w14:paraId="39969684" w14:textId="50D82157" w:rsidR="00F724F4" w:rsidRDefault="00FB1824" w:rsidP="00BA7689">
      <w:pPr>
        <w:pStyle w:val="Ttulo2"/>
        <w:rPr>
          <w:szCs w:val="24"/>
        </w:rPr>
      </w:pPr>
      <w:bookmarkStart w:id="33" w:name="_Toc144809995"/>
      <w:r w:rsidRPr="00DE0E82">
        <w:rPr>
          <w:szCs w:val="24"/>
        </w:rPr>
        <w:t>Descrição dos requisitos não funcionais</w:t>
      </w:r>
      <w:bookmarkEnd w:id="33"/>
    </w:p>
    <w:p w14:paraId="2B4BE304" w14:textId="4479282B" w:rsidR="00676DA8" w:rsidRDefault="00676DA8" w:rsidP="00676DA8">
      <w:r>
        <w:t>Os requisitos não funcionais presentes no sistema ser</w:t>
      </w:r>
      <w:r>
        <w:t>ão</w:t>
      </w:r>
      <w:r>
        <w:t>: segurança, desempenho, autentica</w:t>
      </w:r>
      <w:r>
        <w:t>ção</w:t>
      </w:r>
      <w:r>
        <w:t xml:space="preserve"> e autorização, usabilidade, interface agradável, desempenho de banco de dados e backup realizado </w:t>
      </w:r>
      <w:r>
        <w:t>quinzenalmente.</w:t>
      </w:r>
    </w:p>
    <w:p w14:paraId="0E83EC36" w14:textId="77777777" w:rsidR="00676DA8" w:rsidRPr="00676DA8" w:rsidRDefault="00676DA8" w:rsidP="00676DA8"/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F11B4E">
        <w:tc>
          <w:tcPr>
            <w:tcW w:w="3020" w:type="dxa"/>
          </w:tcPr>
          <w:p w14:paraId="5FB5AA6F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F11B4E">
        <w:tc>
          <w:tcPr>
            <w:tcW w:w="3020" w:type="dxa"/>
          </w:tcPr>
          <w:p w14:paraId="2037E964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F11B4E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F11B4E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3691E7A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11B4E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4"/>
      <w:headerReference w:type="first" r:id="rId15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6AF38" w14:textId="77777777" w:rsidR="0013466E" w:rsidRDefault="0013466E">
      <w:r>
        <w:separator/>
      </w:r>
    </w:p>
  </w:endnote>
  <w:endnote w:type="continuationSeparator" w:id="0">
    <w:p w14:paraId="6D634508" w14:textId="77777777" w:rsidR="0013466E" w:rsidRDefault="0013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6356" w14:textId="77777777" w:rsidR="0013466E" w:rsidRDefault="0013466E">
      <w:r>
        <w:separator/>
      </w:r>
    </w:p>
  </w:footnote>
  <w:footnote w:type="continuationSeparator" w:id="0">
    <w:p w14:paraId="18D469BB" w14:textId="77777777" w:rsidR="0013466E" w:rsidRDefault="00134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5"/>
  </w:num>
  <w:num w:numId="15">
    <w:abstractNumId w:val="2"/>
  </w:num>
  <w:num w:numId="16">
    <w:abstractNumId w:val="14"/>
  </w:num>
  <w:num w:numId="17">
    <w:abstractNumId w:val="12"/>
  </w:num>
  <w:num w:numId="18">
    <w:abstractNumId w:val="7"/>
  </w:num>
  <w:num w:numId="19">
    <w:abstractNumId w:val="1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789E"/>
    <w:rsid w:val="000D0ECA"/>
    <w:rsid w:val="000E0159"/>
    <w:rsid w:val="000E2981"/>
    <w:rsid w:val="000E39E2"/>
    <w:rsid w:val="000E5412"/>
    <w:rsid w:val="000E7173"/>
    <w:rsid w:val="000F1FED"/>
    <w:rsid w:val="001024A0"/>
    <w:rsid w:val="00103AA3"/>
    <w:rsid w:val="0012018C"/>
    <w:rsid w:val="001205A4"/>
    <w:rsid w:val="00130337"/>
    <w:rsid w:val="0013466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28C7"/>
    <w:rsid w:val="001B467A"/>
    <w:rsid w:val="001B6738"/>
    <w:rsid w:val="001C0DDF"/>
    <w:rsid w:val="001C47C0"/>
    <w:rsid w:val="001C6C13"/>
    <w:rsid w:val="001D59B6"/>
    <w:rsid w:val="001E4583"/>
    <w:rsid w:val="001E4D55"/>
    <w:rsid w:val="00216DF0"/>
    <w:rsid w:val="002222CE"/>
    <w:rsid w:val="00222314"/>
    <w:rsid w:val="00232066"/>
    <w:rsid w:val="00235ECF"/>
    <w:rsid w:val="00236F70"/>
    <w:rsid w:val="0024013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1A38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77577"/>
    <w:rsid w:val="003837A3"/>
    <w:rsid w:val="0038554E"/>
    <w:rsid w:val="00391327"/>
    <w:rsid w:val="0039401D"/>
    <w:rsid w:val="003A45D5"/>
    <w:rsid w:val="003A6A3C"/>
    <w:rsid w:val="003C1327"/>
    <w:rsid w:val="003C2238"/>
    <w:rsid w:val="003D0536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001D"/>
    <w:rsid w:val="00486E7E"/>
    <w:rsid w:val="00497914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13D92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375F1"/>
    <w:rsid w:val="0064122B"/>
    <w:rsid w:val="0064229C"/>
    <w:rsid w:val="00644473"/>
    <w:rsid w:val="006734B2"/>
    <w:rsid w:val="00676DA8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035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0EE3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0D88"/>
    <w:rsid w:val="0086430A"/>
    <w:rsid w:val="00866F91"/>
    <w:rsid w:val="00877BF3"/>
    <w:rsid w:val="00880D0C"/>
    <w:rsid w:val="0089269C"/>
    <w:rsid w:val="00897C81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1865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0C77"/>
    <w:rsid w:val="009A0210"/>
    <w:rsid w:val="009A2471"/>
    <w:rsid w:val="009A3683"/>
    <w:rsid w:val="009B3AAA"/>
    <w:rsid w:val="009C46BA"/>
    <w:rsid w:val="009D655E"/>
    <w:rsid w:val="009D700F"/>
    <w:rsid w:val="009E196C"/>
    <w:rsid w:val="009E7588"/>
    <w:rsid w:val="009F4885"/>
    <w:rsid w:val="009F76DA"/>
    <w:rsid w:val="00A01824"/>
    <w:rsid w:val="00A0400C"/>
    <w:rsid w:val="00A14D71"/>
    <w:rsid w:val="00A201EC"/>
    <w:rsid w:val="00A4594E"/>
    <w:rsid w:val="00A54925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57FB1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579E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6855"/>
    <w:rsid w:val="00BF79E7"/>
    <w:rsid w:val="00C144DF"/>
    <w:rsid w:val="00C16D47"/>
    <w:rsid w:val="00C21629"/>
    <w:rsid w:val="00C22155"/>
    <w:rsid w:val="00C35A03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D47AF"/>
    <w:rsid w:val="00CD69D6"/>
    <w:rsid w:val="00CE234B"/>
    <w:rsid w:val="00CE2940"/>
    <w:rsid w:val="00CF645F"/>
    <w:rsid w:val="00D05150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DF5B5D"/>
    <w:rsid w:val="00E0153E"/>
    <w:rsid w:val="00E04E7C"/>
    <w:rsid w:val="00E0757D"/>
    <w:rsid w:val="00E13DBA"/>
    <w:rsid w:val="00E1550C"/>
    <w:rsid w:val="00E20799"/>
    <w:rsid w:val="00E208D6"/>
    <w:rsid w:val="00E23F3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11B4E"/>
    <w:rsid w:val="00F247B4"/>
    <w:rsid w:val="00F2599A"/>
    <w:rsid w:val="00F26ECC"/>
    <w:rsid w:val="00F30BBB"/>
    <w:rsid w:val="00F33D48"/>
    <w:rsid w:val="00F3541E"/>
    <w:rsid w:val="00F413D5"/>
    <w:rsid w:val="00F43D74"/>
    <w:rsid w:val="00F440A7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A6E6A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397D3F78-56C2-4F81-9505-3AAFA8E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3" ma:contentTypeDescription="Crie um novo documento." ma:contentTypeScope="" ma:versionID="b82d1496bfc93540fecf8961c89d5df2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6c5d1a3ff89ab7199b5b9e59c1b5471d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953DE-207D-4B97-90BA-8986D2726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9E17DA-42B7-4531-8EF7-2F06A186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588</TotalTime>
  <Pages>13</Pages>
  <Words>1817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dc:description/>
  <cp:lastModifiedBy>Olivio Neto</cp:lastModifiedBy>
  <cp:revision>2</cp:revision>
  <cp:lastPrinted>2010-02-07T21:29:00Z</cp:lastPrinted>
  <dcterms:created xsi:type="dcterms:W3CDTF">2023-09-05T17:15:00Z</dcterms:created>
  <dcterms:modified xsi:type="dcterms:W3CDTF">2023-09-18T13:28:00Z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</Properties>
</file>